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53" w:rsidRPr="00715E2E" w:rsidRDefault="00ED5553" w:rsidP="00715E2E">
      <w:pPr>
        <w:rPr>
          <w:szCs w:val="20"/>
        </w:rPr>
      </w:pPr>
    </w:p>
    <w:sectPr w:rsidR="00ED5553" w:rsidRPr="00715E2E" w:rsidSect="00507825">
      <w:headerReference w:type="default" r:id="rId7"/>
      <w:footerReference w:type="default" r:id="rId8"/>
      <w:pgSz w:w="11906" w:h="16838"/>
      <w:pgMar w:top="1417" w:right="1701" w:bottom="1417" w:left="1701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553" w:rsidRDefault="00ED5553">
      <w:r>
        <w:separator/>
      </w:r>
    </w:p>
  </w:endnote>
  <w:endnote w:type="continuationSeparator" w:id="0">
    <w:p w:rsidR="00ED5553" w:rsidRDefault="00ED55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53" w:rsidRDefault="00ED5553">
    <w:pPr>
      <w:pStyle w:val="Footer"/>
    </w:pPr>
    <w:r>
      <w:tab/>
      <w:t xml:space="preserve">Página </w:t>
    </w:r>
    <w:fldSimple w:instr=" PAGE ">
      <w:r>
        <w:rPr>
          <w:noProof/>
        </w:rPr>
        <w:t>1</w:t>
      </w:r>
    </w:fldSimple>
    <w:r>
      <w:tab/>
    </w:r>
    <w:fldSimple w:instr=" DATE \@ &quot;dd/MM/yyyy&quot; ">
      <w:r>
        <w:rPr>
          <w:noProof/>
        </w:rPr>
        <w:t>26/01/2016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553" w:rsidRDefault="00ED5553">
      <w:r>
        <w:separator/>
      </w:r>
    </w:p>
  </w:footnote>
  <w:footnote w:type="continuationSeparator" w:id="0">
    <w:p w:rsidR="00ED5553" w:rsidRDefault="00ED55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553" w:rsidRDefault="00ED5553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at4 Internet y Comunicación" style="width:120pt;height:42.75pt">
          <v:imagedata r:id="rId1" r:href="rId2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F0CB3"/>
    <w:multiLevelType w:val="multilevel"/>
    <w:tmpl w:val="0C0A001D"/>
    <w:lvl w:ilvl="0">
      <w:start w:val="1"/>
      <w:numFmt w:val="bullet"/>
      <w:lvlText w:val=""/>
      <w:lvlJc w:val="left"/>
      <w:pPr>
        <w:tabs>
          <w:tab w:val="num" w:pos="360"/>
        </w:tabs>
        <w:ind w:left="1068" w:hanging="360"/>
      </w:pPr>
      <w:rPr>
        <w:rFonts w:ascii="Symbol" w:hAnsi="Symbol"/>
        <w:b/>
        <w:sz w:val="24"/>
      </w:rPr>
    </w:lvl>
    <w:lvl w:ilvl="1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14DB5885"/>
    <w:multiLevelType w:val="multilevel"/>
    <w:tmpl w:val="0C0A001D"/>
    <w:styleLink w:val="ESLista2Nivel"/>
    <w:lvl w:ilvl="0">
      <w:start w:val="1"/>
      <w:numFmt w:val="bullet"/>
      <w:lvlText w:val=""/>
      <w:lvlJc w:val="left"/>
      <w:pPr>
        <w:tabs>
          <w:tab w:val="num" w:pos="360"/>
        </w:tabs>
        <w:ind w:left="1068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7DCD"/>
    <w:rsid w:val="0005717A"/>
    <w:rsid w:val="00082A84"/>
    <w:rsid w:val="00082C64"/>
    <w:rsid w:val="00105A0D"/>
    <w:rsid w:val="00123BC4"/>
    <w:rsid w:val="001973FB"/>
    <w:rsid w:val="001E3C09"/>
    <w:rsid w:val="00207DCD"/>
    <w:rsid w:val="002237A9"/>
    <w:rsid w:val="00313192"/>
    <w:rsid w:val="0037443F"/>
    <w:rsid w:val="004117A8"/>
    <w:rsid w:val="00507825"/>
    <w:rsid w:val="005C300D"/>
    <w:rsid w:val="006C44B5"/>
    <w:rsid w:val="006F3414"/>
    <w:rsid w:val="00715E2E"/>
    <w:rsid w:val="00782C9F"/>
    <w:rsid w:val="008339AD"/>
    <w:rsid w:val="00893471"/>
    <w:rsid w:val="00896EDE"/>
    <w:rsid w:val="009932BA"/>
    <w:rsid w:val="00A20A45"/>
    <w:rsid w:val="00A9310A"/>
    <w:rsid w:val="00BC5671"/>
    <w:rsid w:val="00BE1579"/>
    <w:rsid w:val="00C90D7F"/>
    <w:rsid w:val="00CF3A69"/>
    <w:rsid w:val="00D77C27"/>
    <w:rsid w:val="00DE668F"/>
    <w:rsid w:val="00ED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10A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abla">
    <w:name w:val="ESTabla"/>
    <w:uiPriority w:val="99"/>
    <w:rsid w:val="00C90D7F"/>
    <w:rPr>
      <w:rFonts w:ascii="Garamond" w:hAnsi="Garamond"/>
      <w:sz w:val="24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Normal">
    <w:name w:val="ESNormal"/>
    <w:basedOn w:val="Normal"/>
    <w:uiPriority w:val="99"/>
    <w:rsid w:val="00C90D7F"/>
    <w:pPr>
      <w:ind w:firstLine="425"/>
    </w:pPr>
    <w:rPr>
      <w:rFonts w:ascii="Garamond" w:hAnsi="Garamond"/>
    </w:rPr>
  </w:style>
  <w:style w:type="paragraph" w:customStyle="1" w:styleId="ESTitulo">
    <w:name w:val="ESTitulo"/>
    <w:basedOn w:val="Title"/>
    <w:next w:val="ESNormal"/>
    <w:autoRedefine/>
    <w:uiPriority w:val="99"/>
    <w:rsid w:val="00D77C27"/>
    <w:pPr>
      <w:pBdr>
        <w:bottom w:val="single" w:sz="4" w:space="1" w:color="auto"/>
      </w:pBdr>
      <w:jc w:val="left"/>
    </w:pPr>
    <w:rPr>
      <w:rFonts w:ascii="Garamond" w:hAnsi="Garamond"/>
      <w:sz w:val="40"/>
    </w:rPr>
  </w:style>
  <w:style w:type="paragraph" w:styleId="Title">
    <w:name w:val="Title"/>
    <w:basedOn w:val="Normal"/>
    <w:link w:val="TitleChar"/>
    <w:uiPriority w:val="99"/>
    <w:qFormat/>
    <w:rsid w:val="00C90D7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table" w:styleId="TableGrid">
    <w:name w:val="Table Grid"/>
    <w:basedOn w:val="TableNormal"/>
    <w:uiPriority w:val="99"/>
    <w:rsid w:val="00BE15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0782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rsid w:val="0050782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es-ES" w:eastAsia="es-ES"/>
    </w:rPr>
  </w:style>
  <w:style w:type="numbering" w:customStyle="1" w:styleId="ESLista2Nivel">
    <w:name w:val="ESLista2Nivel"/>
    <w:rsid w:val="00D4202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at4.net/img/logovcard.pn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mobiliaria%20San%20Nicolas\Doc\Fich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Ficha.dot</Template>
  <TotalTime>7</TotalTime>
  <Pages>1</Pages>
  <Words>0</Words>
  <Characters>0</Characters>
  <Application>Microsoft Office Outlook</Application>
  <DocSecurity>0</DocSecurity>
  <Lines>0</Lines>
  <Paragraphs>0</Paragraphs>
  <ScaleCrop>false</ScaleCrop>
  <Company>TinSoft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Codigo</dc:title>
  <dc:subject/>
  <dc:creator>administrator</dc:creator>
  <cp:keywords/>
  <dc:description/>
  <cp:lastModifiedBy>Antonio García Marí</cp:lastModifiedBy>
  <cp:revision>4</cp:revision>
  <dcterms:created xsi:type="dcterms:W3CDTF">2016-01-26T16:07:00Z</dcterms:created>
  <dcterms:modified xsi:type="dcterms:W3CDTF">2016-01-26T16:10:00Z</dcterms:modified>
</cp:coreProperties>
</file>